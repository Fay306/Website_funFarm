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29" w:rsidRDefault="001D09E7">
      <w:r>
        <w:t>Reference</w:t>
      </w:r>
    </w:p>
    <w:p w:rsidR="001D09E7" w:rsidRDefault="001D09E7">
      <w:r>
        <w:t>Image:</w:t>
      </w:r>
    </w:p>
    <w:p w:rsidR="001D09E7" w:rsidRDefault="00F30966">
      <w:pPr>
        <w:rPr>
          <w:rStyle w:val="Hyperlink"/>
        </w:rPr>
      </w:pPr>
      <w:hyperlink r:id="rId5" w:history="1">
        <w:r w:rsidR="001D09E7" w:rsidRPr="00B61CB3">
          <w:rPr>
            <w:rStyle w:val="Hyperlink"/>
          </w:rPr>
          <w:t>https://pixabay.com/en/photos/farm/?&amp;pagi=5</w:t>
        </w:r>
      </w:hyperlink>
    </w:p>
    <w:p w:rsidR="00AA58BF" w:rsidRDefault="00AA58BF">
      <w:pPr>
        <w:rPr>
          <w:rStyle w:val="Hyperlink"/>
        </w:rPr>
      </w:pPr>
    </w:p>
    <w:p w:rsidR="00AA58BF" w:rsidRDefault="00AA58BF">
      <w:pPr>
        <w:rPr>
          <w:rStyle w:val="Hyperlink"/>
        </w:rPr>
      </w:pPr>
    </w:p>
    <w:p w:rsidR="00AA58BF" w:rsidRDefault="00AA58BF">
      <w:pPr>
        <w:rPr>
          <w:rStyle w:val="Hyperlink"/>
        </w:rPr>
      </w:pPr>
    </w:p>
    <w:p w:rsidR="00AA58BF" w:rsidRDefault="00AA58BF" w:rsidP="00AA58BF">
      <w:pPr>
        <w:jc w:val="center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Content for Farm Website</w:t>
      </w:r>
    </w:p>
    <w:p w:rsidR="00AA58BF" w:rsidRDefault="00AA58BF" w:rsidP="00AA58BF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8"/>
          <w:u w:val="none"/>
        </w:rPr>
      </w:pPr>
      <w:r w:rsidRPr="00AA58BF">
        <w:rPr>
          <w:rStyle w:val="Hyperlink"/>
          <w:color w:val="000000" w:themeColor="text1"/>
          <w:sz w:val="28"/>
          <w:u w:val="none"/>
        </w:rPr>
        <w:t>Home Page:</w:t>
      </w:r>
    </w:p>
    <w:p w:rsidR="00AA58BF" w:rsidRDefault="00864D75" w:rsidP="00AA58BF">
      <w:pPr>
        <w:pStyle w:val="ListParagraph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 xml:space="preserve">Looking for a place for your short breaking? Why not visiting our amazing farm? Our farm is located between Edinburgh and Carlisle. No matter you are living in locally or tourist, </w:t>
      </w:r>
      <w:r w:rsidR="00931AFB">
        <w:rPr>
          <w:rStyle w:val="Hyperlink"/>
          <w:color w:val="000000" w:themeColor="text1"/>
          <w:sz w:val="24"/>
          <w:u w:val="none"/>
        </w:rPr>
        <w:t xml:space="preserve">and </w:t>
      </w:r>
      <w:r>
        <w:rPr>
          <w:rStyle w:val="Hyperlink"/>
          <w:color w:val="000000" w:themeColor="text1"/>
          <w:sz w:val="24"/>
          <w:u w:val="none"/>
        </w:rPr>
        <w:t xml:space="preserve">our farm </w:t>
      </w:r>
      <w:r w:rsidR="00931AFB">
        <w:rPr>
          <w:rStyle w:val="Hyperlink"/>
          <w:color w:val="000000" w:themeColor="text1"/>
          <w:sz w:val="24"/>
          <w:u w:val="none"/>
        </w:rPr>
        <w:t>is a beat choice for passing trade and day trippers. Visitors can Explore a lot of things, because our farm includes a shop selling local produce and plants, small petting zoo, café, play park and walks.</w:t>
      </w:r>
    </w:p>
    <w:p w:rsidR="00931AFB" w:rsidRPr="00AA58BF" w:rsidRDefault="00931AFB" w:rsidP="00AA58BF">
      <w:pPr>
        <w:pStyle w:val="ListParagraph"/>
        <w:rPr>
          <w:rStyle w:val="Hyperlink"/>
          <w:color w:val="000000" w:themeColor="text1"/>
          <w:sz w:val="24"/>
          <w:u w:val="none"/>
        </w:rPr>
      </w:pPr>
      <w:bookmarkStart w:id="0" w:name="_GoBack"/>
      <w:bookmarkEnd w:id="0"/>
    </w:p>
    <w:p w:rsidR="00AA58BF" w:rsidRPr="00AA58BF" w:rsidRDefault="00AA58BF" w:rsidP="00AA58BF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8"/>
          <w:u w:val="none"/>
        </w:rPr>
      </w:pPr>
      <w:r w:rsidRPr="00AA58BF">
        <w:rPr>
          <w:rStyle w:val="Hyperlink"/>
          <w:color w:val="000000" w:themeColor="text1"/>
          <w:sz w:val="28"/>
          <w:u w:val="none"/>
        </w:rPr>
        <w:t>Farm Page:</w:t>
      </w:r>
    </w:p>
    <w:p w:rsidR="00AA58BF" w:rsidRPr="00AA58BF" w:rsidRDefault="00AA58BF" w:rsidP="00AA58BF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8"/>
          <w:u w:val="none"/>
        </w:rPr>
      </w:pPr>
      <w:r w:rsidRPr="00AA58BF">
        <w:rPr>
          <w:rStyle w:val="Hyperlink"/>
          <w:color w:val="000000" w:themeColor="text1"/>
          <w:sz w:val="28"/>
          <w:u w:val="none"/>
        </w:rPr>
        <w:t>Zoo Page</w:t>
      </w:r>
    </w:p>
    <w:p w:rsidR="00AA58BF" w:rsidRPr="00AA58BF" w:rsidRDefault="00AA58BF" w:rsidP="00AA58BF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8"/>
          <w:u w:val="none"/>
        </w:rPr>
      </w:pPr>
      <w:r w:rsidRPr="00AA58BF">
        <w:rPr>
          <w:rStyle w:val="Hyperlink"/>
          <w:color w:val="000000" w:themeColor="text1"/>
          <w:sz w:val="28"/>
          <w:u w:val="none"/>
        </w:rPr>
        <w:t>Café Shop Page:</w:t>
      </w:r>
    </w:p>
    <w:p w:rsidR="00AA58BF" w:rsidRPr="00AA58BF" w:rsidRDefault="00AA58BF" w:rsidP="00AA58BF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8"/>
          <w:u w:val="none"/>
        </w:rPr>
      </w:pPr>
      <w:r w:rsidRPr="00AA58BF">
        <w:rPr>
          <w:rStyle w:val="Hyperlink"/>
          <w:color w:val="000000" w:themeColor="text1"/>
          <w:sz w:val="28"/>
          <w:u w:val="none"/>
        </w:rPr>
        <w:t>Contact Page:</w:t>
      </w:r>
    </w:p>
    <w:p w:rsidR="00AA58BF" w:rsidRDefault="00AA58BF">
      <w:pPr>
        <w:rPr>
          <w:rStyle w:val="Hyperlink"/>
          <w:color w:val="000000" w:themeColor="text1"/>
          <w:u w:val="none"/>
        </w:rPr>
      </w:pPr>
    </w:p>
    <w:p w:rsidR="00AA58BF" w:rsidRPr="00AA58BF" w:rsidRDefault="00AA58BF">
      <w:pPr>
        <w:rPr>
          <w:color w:val="000000" w:themeColor="text1"/>
        </w:rPr>
      </w:pPr>
    </w:p>
    <w:p w:rsidR="001D09E7" w:rsidRDefault="001D09E7"/>
    <w:sectPr w:rsidR="001D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21DF"/>
    <w:multiLevelType w:val="hybridMultilevel"/>
    <w:tmpl w:val="57ACE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E7"/>
    <w:rsid w:val="001D09E7"/>
    <w:rsid w:val="00322D49"/>
    <w:rsid w:val="00344EEE"/>
    <w:rsid w:val="00864D75"/>
    <w:rsid w:val="00931AFB"/>
    <w:rsid w:val="00AA58BF"/>
    <w:rsid w:val="00E75095"/>
    <w:rsid w:val="00F3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32B2"/>
  <w15:chartTrackingRefBased/>
  <w15:docId w15:val="{8810866B-AE3B-4A43-9C14-75F87B1C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9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0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photos/farm/?&amp;pagi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8937E89A</Template>
  <TotalTime>260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Frisky</dc:creator>
  <cp:keywords/>
  <dc:description/>
  <cp:lastModifiedBy>RUFEI CHEN</cp:lastModifiedBy>
  <cp:revision>4</cp:revision>
  <dcterms:created xsi:type="dcterms:W3CDTF">2018-11-19T22:31:00Z</dcterms:created>
  <dcterms:modified xsi:type="dcterms:W3CDTF">2018-11-27T11:32:00Z</dcterms:modified>
</cp:coreProperties>
</file>